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E19E5" w14:textId="77777777" w:rsidR="00D06709" w:rsidRPr="00DF1CB4" w:rsidRDefault="00D06709" w:rsidP="00DF1CB4">
      <w:pPr>
        <w:rPr>
          <w:sz w:val="8"/>
          <w:szCs w:val="12"/>
        </w:rPr>
      </w:pPr>
    </w:p>
    <w:tbl>
      <w:tblPr>
        <w:tblStyle w:val="TableGrid"/>
        <w:tblW w:w="11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</w:tblPr>
      <w:tblGrid>
        <w:gridCol w:w="7032"/>
        <w:gridCol w:w="286"/>
        <w:gridCol w:w="3796"/>
      </w:tblGrid>
      <w:tr w:rsidR="00AD0DDD" w14:paraId="58231140" w14:textId="77777777" w:rsidTr="00DC301B">
        <w:trPr>
          <w:trHeight w:val="1842"/>
        </w:trPr>
        <w:tc>
          <w:tcPr>
            <w:tcW w:w="11114" w:type="dxa"/>
            <w:gridSpan w:val="3"/>
            <w:tcBorders>
              <w:bottom w:val="single" w:sz="24" w:space="0" w:color="2C3B57" w:themeColor="text2"/>
            </w:tcBorders>
          </w:tcPr>
          <w:p w14:paraId="43E44414" w14:textId="5D61634E" w:rsidR="00AD0DDD" w:rsidRDefault="00920D75" w:rsidP="00DF1CB4">
            <w:pPr>
              <w:pStyle w:val="Heading1"/>
            </w:pPr>
            <w:r>
              <w:t>Max Mclaughlin</w:t>
            </w:r>
          </w:p>
          <w:p w14:paraId="27147D99" w14:textId="4273CC50" w:rsidR="00AD0DDD" w:rsidRPr="00AD0DDD" w:rsidRDefault="009D559D" w:rsidP="00DF1CB4">
            <w:pPr>
              <w:pStyle w:val="Heading2"/>
            </w:pPr>
            <w:r>
              <w:t>Jrti Software Developer</w:t>
            </w:r>
          </w:p>
        </w:tc>
      </w:tr>
      <w:tr w:rsidR="00AD0DDD" w14:paraId="0E5D3B28" w14:textId="77777777" w:rsidTr="00DC301B">
        <w:trPr>
          <w:trHeight w:val="150"/>
        </w:trPr>
        <w:tc>
          <w:tcPr>
            <w:tcW w:w="11114" w:type="dxa"/>
            <w:gridSpan w:val="3"/>
            <w:tcBorders>
              <w:top w:val="single" w:sz="24" w:space="0" w:color="2C3B57" w:themeColor="text2"/>
            </w:tcBorders>
            <w:vAlign w:val="center"/>
          </w:tcPr>
          <w:p w14:paraId="5459A6B4" w14:textId="77777777" w:rsidR="00AD0DDD" w:rsidRDefault="00AD0DDD" w:rsidP="00DF1CB4"/>
        </w:tc>
      </w:tr>
      <w:tr w:rsidR="004B2986" w14:paraId="03FE43DD" w14:textId="77777777" w:rsidTr="00DC301B">
        <w:trPr>
          <w:trHeight w:val="162"/>
        </w:trPr>
        <w:tc>
          <w:tcPr>
            <w:tcW w:w="11114" w:type="dxa"/>
            <w:gridSpan w:val="3"/>
            <w:tcBorders>
              <w:bottom w:val="single" w:sz="24" w:space="0" w:color="CADEE5" w:themeColor="background2"/>
            </w:tcBorders>
            <w:vAlign w:val="center"/>
          </w:tcPr>
          <w:p w14:paraId="24E52D5A" w14:textId="36629BAD" w:rsidR="004B2986" w:rsidRDefault="00920D75" w:rsidP="0094691B">
            <w:r w:rsidRPr="00920D75">
              <w:t>M.Mc</w:t>
            </w:r>
            <w:r>
              <w:t>Laughlin2021@JamesRumsey.net</w:t>
            </w:r>
            <w:r w:rsidR="0094691B">
              <w:t xml:space="preserve">                               </w:t>
            </w:r>
            <w:r w:rsidR="0094691B" w:rsidRPr="0094691B">
              <w:rPr>
                <w:b/>
                <w:bCs/>
              </w:rPr>
              <w:t>Address</w:t>
            </w:r>
            <w:r w:rsidR="0094691B">
              <w:rPr>
                <w:b/>
                <w:bCs/>
              </w:rPr>
              <w:t>: 3274 Hedgesville Rd Martinsburg,</w:t>
            </w:r>
            <w:r w:rsidR="00D9183D">
              <w:rPr>
                <w:b/>
                <w:bCs/>
              </w:rPr>
              <w:t xml:space="preserve"> </w:t>
            </w:r>
            <w:r w:rsidR="0094691B">
              <w:rPr>
                <w:b/>
                <w:bCs/>
              </w:rPr>
              <w:t>WV 25403</w:t>
            </w:r>
          </w:p>
          <w:p w14:paraId="76966DC6" w14:textId="1EF7D64E" w:rsidR="0094691B" w:rsidRDefault="0094691B" w:rsidP="004B2986"/>
        </w:tc>
      </w:tr>
      <w:tr w:rsidR="004B2986" w14:paraId="2BE5C097" w14:textId="77777777" w:rsidTr="00DC301B">
        <w:trPr>
          <w:trHeight w:val="176"/>
        </w:trPr>
        <w:tc>
          <w:tcPr>
            <w:tcW w:w="7032" w:type="dxa"/>
            <w:vMerge w:val="restart"/>
            <w:tcBorders>
              <w:top w:val="single" w:sz="24" w:space="0" w:color="CADEE5" w:themeColor="background2"/>
              <w:bottom w:val="single" w:sz="8" w:space="0" w:color="2C3B57" w:themeColor="text2"/>
            </w:tcBorders>
            <w:vAlign w:val="bottom"/>
          </w:tcPr>
          <w:p w14:paraId="4C7E1D5F" w14:textId="7CE27AF0" w:rsidR="004B2986" w:rsidRPr="005F5561" w:rsidRDefault="0094691B" w:rsidP="0094691B">
            <w:pPr>
              <w:pStyle w:val="Heading3"/>
              <w:ind w:left="0"/>
            </w:pPr>
            <w:r>
              <w:t xml:space="preserve">  PROFILE</w:t>
            </w:r>
          </w:p>
        </w:tc>
        <w:tc>
          <w:tcPr>
            <w:tcW w:w="286" w:type="dxa"/>
            <w:vMerge w:val="restart"/>
            <w:tcBorders>
              <w:top w:val="single" w:sz="24" w:space="0" w:color="CADEE5" w:themeColor="background2"/>
            </w:tcBorders>
            <w:vAlign w:val="bottom"/>
          </w:tcPr>
          <w:p w14:paraId="1D39A62C" w14:textId="77777777" w:rsidR="004B2986" w:rsidRDefault="004B2986" w:rsidP="004B2986"/>
        </w:tc>
        <w:tc>
          <w:tcPr>
            <w:tcW w:w="3796" w:type="dxa"/>
            <w:tcBorders>
              <w:top w:val="single" w:sz="24" w:space="0" w:color="CADEE5" w:themeColor="background2"/>
            </w:tcBorders>
            <w:vAlign w:val="bottom"/>
          </w:tcPr>
          <w:p w14:paraId="47A8A599" w14:textId="77777777" w:rsidR="004B2986" w:rsidRDefault="004B2986" w:rsidP="004B2986"/>
        </w:tc>
      </w:tr>
      <w:tr w:rsidR="004B2986" w14:paraId="1A0F0618" w14:textId="77777777" w:rsidTr="00DC301B">
        <w:trPr>
          <w:trHeight w:val="432"/>
        </w:trPr>
        <w:tc>
          <w:tcPr>
            <w:tcW w:w="7032" w:type="dxa"/>
            <w:vMerge/>
            <w:tcBorders>
              <w:bottom w:val="single" w:sz="8" w:space="0" w:color="2C3B57" w:themeColor="text2"/>
            </w:tcBorders>
            <w:vAlign w:val="bottom"/>
          </w:tcPr>
          <w:p w14:paraId="281A2AD0" w14:textId="77777777" w:rsidR="004B2986" w:rsidRPr="005F5561" w:rsidRDefault="004B2986" w:rsidP="004B2986">
            <w:pPr>
              <w:pStyle w:val="Heading3"/>
            </w:pPr>
          </w:p>
        </w:tc>
        <w:tc>
          <w:tcPr>
            <w:tcW w:w="286" w:type="dxa"/>
            <w:vMerge/>
            <w:vAlign w:val="bottom"/>
          </w:tcPr>
          <w:p w14:paraId="0EE92BC2" w14:textId="77777777" w:rsidR="004B2986" w:rsidRDefault="004B2986" w:rsidP="004B2986"/>
        </w:tc>
        <w:tc>
          <w:tcPr>
            <w:tcW w:w="3796" w:type="dxa"/>
            <w:shd w:val="clear" w:color="auto" w:fill="CADEE5" w:themeFill="background2"/>
            <w:vAlign w:val="bottom"/>
          </w:tcPr>
          <w:p w14:paraId="22405BD0" w14:textId="77777777" w:rsidR="004B2986" w:rsidRDefault="007D2686" w:rsidP="004B2986">
            <w:pPr>
              <w:pStyle w:val="Heading3"/>
            </w:pPr>
            <w:sdt>
              <w:sdtPr>
                <w:id w:val="-2075571490"/>
                <w:placeholder>
                  <w:docPart w:val="578267C0FA1841FE975BD17A3F084D53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AD0DDD">
                  <w:t>Education</w:t>
                </w:r>
              </w:sdtContent>
            </w:sdt>
          </w:p>
        </w:tc>
      </w:tr>
      <w:tr w:rsidR="004B2986" w14:paraId="7F8B5711" w14:textId="77777777" w:rsidTr="00DC301B">
        <w:trPr>
          <w:trHeight w:val="1713"/>
        </w:trPr>
        <w:tc>
          <w:tcPr>
            <w:tcW w:w="7032" w:type="dxa"/>
            <w:tcBorders>
              <w:top w:val="single" w:sz="8" w:space="0" w:color="2C3B57" w:themeColor="text2"/>
            </w:tcBorders>
          </w:tcPr>
          <w:p w14:paraId="4D697DCA" w14:textId="010CF46E" w:rsidR="004B2986" w:rsidRDefault="004B2986" w:rsidP="004B2986">
            <w:pPr>
              <w:pStyle w:val="Text"/>
            </w:pPr>
            <w:r>
              <w:t>Experienced Software Developer with expertise in design, development, testing and maintenance of software. Proficient in Python</w:t>
            </w:r>
            <w:r w:rsidR="00920D75">
              <w:t xml:space="preserve"> </w:t>
            </w:r>
            <w:r>
              <w:t>and Databases (MySql, Sqlite). Able to effectively self-manage during independent projects, as well as collaborate as part of a productive team</w:t>
            </w:r>
          </w:p>
        </w:tc>
        <w:tc>
          <w:tcPr>
            <w:tcW w:w="286" w:type="dxa"/>
            <w:vMerge w:val="restart"/>
            <w:vAlign w:val="center"/>
          </w:tcPr>
          <w:p w14:paraId="630B9BA0" w14:textId="77777777" w:rsidR="004B2986" w:rsidRDefault="004B2986" w:rsidP="004B2986"/>
        </w:tc>
        <w:tc>
          <w:tcPr>
            <w:tcW w:w="3796" w:type="dxa"/>
            <w:vMerge w:val="restart"/>
            <w:shd w:val="clear" w:color="auto" w:fill="CADEE5" w:themeFill="background2"/>
          </w:tcPr>
          <w:p w14:paraId="4F5E42E2" w14:textId="6FC3D5B2" w:rsidR="004B2986" w:rsidRDefault="004B2986" w:rsidP="004B2986">
            <w:pPr>
              <w:pStyle w:val="Text"/>
            </w:pPr>
            <w:r>
              <w:t>James Rumsey Technical Institute</w:t>
            </w:r>
          </w:p>
          <w:p w14:paraId="1103913C" w14:textId="533B4E22" w:rsidR="004B2986" w:rsidRDefault="000E6E3A" w:rsidP="004B2986">
            <w:pPr>
              <w:pStyle w:val="Text"/>
            </w:pPr>
            <w:r>
              <w:t>Martinsburg, WV</w:t>
            </w:r>
          </w:p>
          <w:p w14:paraId="5C8377B5" w14:textId="77777777" w:rsidR="004B2986" w:rsidRDefault="004B2986" w:rsidP="004B2986">
            <w:pPr>
              <w:pStyle w:val="Text"/>
            </w:pPr>
          </w:p>
          <w:p w14:paraId="3A94345E" w14:textId="5C633E03" w:rsidR="004B2986" w:rsidRDefault="004B2986" w:rsidP="004B2986">
            <w:pPr>
              <w:pStyle w:val="Text"/>
            </w:pPr>
            <w:r>
              <w:t>Senior at James Rumsey in the Coding, App and Game Design Program</w:t>
            </w:r>
            <w:r w:rsidR="00920D75">
              <w:t>.</w:t>
            </w:r>
          </w:p>
          <w:p w14:paraId="62A9DD47" w14:textId="77777777" w:rsidR="004B2986" w:rsidRDefault="004B2986" w:rsidP="004B2986">
            <w:pPr>
              <w:pStyle w:val="Text"/>
            </w:pPr>
          </w:p>
          <w:p w14:paraId="299AD28C" w14:textId="77777777" w:rsidR="004B2986" w:rsidRDefault="007D2686" w:rsidP="004B2986">
            <w:pPr>
              <w:pStyle w:val="Heading3"/>
            </w:pPr>
            <w:sdt>
              <w:sdtPr>
                <w:rPr>
                  <w:noProof/>
                  <w:lang w:val="en-AU" w:eastAsia="en-AU"/>
                </w:rPr>
                <w:id w:val="2131589075"/>
                <w:placeholder>
                  <w:docPart w:val="56A0341650304B4E94925F6C81FC6DE4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A520FA">
                  <w:rPr>
                    <w:noProof/>
                    <w:lang w:eastAsia="en-AU"/>
                  </w:rPr>
                  <w:t>KEY SKILLS</w:t>
                </w:r>
              </w:sdtContent>
            </w:sdt>
          </w:p>
          <w:p w14:paraId="03D62C60" w14:textId="69964D13" w:rsidR="004B2986" w:rsidRDefault="004B2986" w:rsidP="004B2986">
            <w:pPr>
              <w:pStyle w:val="ListParagraph"/>
            </w:pPr>
            <w:r>
              <w:t xml:space="preserve">Python </w:t>
            </w:r>
          </w:p>
          <w:p w14:paraId="1B2364A3" w14:textId="63099FDC" w:rsidR="004B2986" w:rsidRDefault="004B2986" w:rsidP="004B2986">
            <w:pPr>
              <w:pStyle w:val="ListParagraph"/>
            </w:pPr>
            <w:r>
              <w:t>Mysql, sqlite</w:t>
            </w:r>
          </w:p>
          <w:p w14:paraId="034699B6" w14:textId="77777777" w:rsidR="00D9183D" w:rsidRDefault="00D9183D" w:rsidP="00D9183D">
            <w:pPr>
              <w:pStyle w:val="ListParagraph"/>
              <w:numPr>
                <w:ilvl w:val="0"/>
                <w:numId w:val="0"/>
              </w:numPr>
              <w:ind w:left="527"/>
            </w:pPr>
          </w:p>
          <w:p w14:paraId="3967265E" w14:textId="77777777" w:rsidR="004B2986" w:rsidRDefault="007D2686" w:rsidP="004B2986">
            <w:pPr>
              <w:pStyle w:val="Heading3"/>
            </w:pPr>
            <w:sdt>
              <w:sdtPr>
                <w:id w:val="1387539318"/>
                <w:placeholder>
                  <w:docPart w:val="5A7EBA9922BE4481AFD97C3D14AF8F21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AD0DDD">
                  <w:t>AWARDS</w:t>
                </w:r>
              </w:sdtContent>
            </w:sdt>
          </w:p>
          <w:p w14:paraId="1E3E01E7" w14:textId="77777777" w:rsidR="004B2986" w:rsidRDefault="004B2986" w:rsidP="004B2986">
            <w:pPr>
              <w:pStyle w:val="ListParagraph"/>
            </w:pPr>
            <w:r>
              <w:t>National technical Honor society</w:t>
            </w:r>
          </w:p>
          <w:p w14:paraId="4BDD301B" w14:textId="6909C38D" w:rsidR="004B2986" w:rsidRPr="00AD0DDD" w:rsidRDefault="004B2986" w:rsidP="00920D75">
            <w:pPr>
              <w:pStyle w:val="ListParagraph"/>
              <w:numPr>
                <w:ilvl w:val="0"/>
                <w:numId w:val="0"/>
              </w:numPr>
              <w:ind w:left="527"/>
            </w:pPr>
          </w:p>
        </w:tc>
      </w:tr>
      <w:tr w:rsidR="004B2986" w14:paraId="54816B1F" w14:textId="77777777" w:rsidTr="00DC301B">
        <w:trPr>
          <w:trHeight w:val="576"/>
        </w:trPr>
        <w:tc>
          <w:tcPr>
            <w:tcW w:w="7032" w:type="dxa"/>
            <w:tcBorders>
              <w:bottom w:val="single" w:sz="8" w:space="0" w:color="2C3B57" w:themeColor="text2"/>
            </w:tcBorders>
            <w:vAlign w:val="bottom"/>
          </w:tcPr>
          <w:p w14:paraId="1F983086" w14:textId="77777777" w:rsidR="004B2986" w:rsidRDefault="007D2686" w:rsidP="004B2986">
            <w:pPr>
              <w:pStyle w:val="Heading3"/>
            </w:pPr>
            <w:sdt>
              <w:sdtPr>
                <w:id w:val="1813675065"/>
                <w:placeholder>
                  <w:docPart w:val="A654CB39BDE54B8D80D5CBD9185D78CD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560EA0">
                  <w:t>Experience</w:t>
                </w:r>
              </w:sdtContent>
            </w:sdt>
          </w:p>
        </w:tc>
        <w:tc>
          <w:tcPr>
            <w:tcW w:w="28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2C8A3635" w14:textId="77777777" w:rsidR="004B2986" w:rsidRDefault="004B2986" w:rsidP="004B2986"/>
        </w:tc>
        <w:tc>
          <w:tcPr>
            <w:tcW w:w="3796" w:type="dxa"/>
            <w:vMerge/>
            <w:shd w:val="clear" w:color="auto" w:fill="CADEE5" w:themeFill="background2"/>
            <w:vAlign w:val="center"/>
          </w:tcPr>
          <w:p w14:paraId="4D4E6B91" w14:textId="77777777" w:rsidR="004B2986" w:rsidRDefault="004B2986" w:rsidP="004B2986"/>
        </w:tc>
      </w:tr>
      <w:tr w:rsidR="004B2986" w14:paraId="5B4944F5" w14:textId="77777777" w:rsidTr="00DC301B">
        <w:trPr>
          <w:trHeight w:val="576"/>
        </w:trPr>
        <w:tc>
          <w:tcPr>
            <w:tcW w:w="7032" w:type="dxa"/>
            <w:tcBorders>
              <w:top w:val="single" w:sz="8" w:space="0" w:color="2C3B57" w:themeColor="text2"/>
            </w:tcBorders>
          </w:tcPr>
          <w:p w14:paraId="03F76F1D" w14:textId="04EFA356" w:rsidR="004B2986" w:rsidRDefault="00D9183D" w:rsidP="004B2986">
            <w:pPr>
              <w:pStyle w:val="Dates"/>
            </w:pPr>
            <w:r>
              <w:t>August 2020 - Current</w:t>
            </w:r>
          </w:p>
          <w:p w14:paraId="466E5FC3" w14:textId="1E19B3D7" w:rsidR="004B2986" w:rsidRDefault="00D9183D" w:rsidP="004B2986">
            <w:pPr>
              <w:pStyle w:val="Text"/>
            </w:pPr>
            <w:r>
              <w:t>Software Developer – JRTI Software Development</w:t>
            </w:r>
          </w:p>
          <w:p w14:paraId="324B074A" w14:textId="664EEC2D" w:rsidR="004B2986" w:rsidRPr="00560EA0" w:rsidRDefault="004B2986" w:rsidP="00920D75">
            <w:pPr>
              <w:pStyle w:val="Dates"/>
              <w:ind w:left="0"/>
            </w:pPr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03637DE6" w14:textId="77777777" w:rsidR="004B2986" w:rsidRDefault="004B2986" w:rsidP="004B2986"/>
        </w:tc>
        <w:tc>
          <w:tcPr>
            <w:tcW w:w="3796" w:type="dxa"/>
            <w:vMerge/>
            <w:shd w:val="clear" w:color="auto" w:fill="CADEE5" w:themeFill="background2"/>
            <w:vAlign w:val="center"/>
          </w:tcPr>
          <w:p w14:paraId="1AE19622" w14:textId="77777777" w:rsidR="004B2986" w:rsidRDefault="004B2986" w:rsidP="004B2986"/>
        </w:tc>
      </w:tr>
      <w:tr w:rsidR="004B2986" w14:paraId="798731CA" w14:textId="77777777" w:rsidTr="00DC301B">
        <w:trPr>
          <w:trHeight w:val="576"/>
        </w:trPr>
        <w:tc>
          <w:tcPr>
            <w:tcW w:w="7032" w:type="dxa"/>
            <w:tcBorders>
              <w:bottom w:val="single" w:sz="8" w:space="0" w:color="2C3B57" w:themeColor="text2"/>
            </w:tcBorders>
            <w:vAlign w:val="bottom"/>
          </w:tcPr>
          <w:p w14:paraId="24E74418" w14:textId="4EEC8726" w:rsidR="004B2986" w:rsidRDefault="00D9183D" w:rsidP="004B2986">
            <w:pPr>
              <w:pStyle w:val="Heading3"/>
            </w:pPr>
            <w:r>
              <w:t>Key projects</w:t>
            </w:r>
          </w:p>
        </w:tc>
        <w:tc>
          <w:tcPr>
            <w:tcW w:w="28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572C256F" w14:textId="77777777" w:rsidR="004B2986" w:rsidRDefault="004B2986" w:rsidP="004B2986"/>
        </w:tc>
        <w:tc>
          <w:tcPr>
            <w:tcW w:w="3796" w:type="dxa"/>
            <w:vMerge/>
            <w:shd w:val="clear" w:color="auto" w:fill="CADEE5" w:themeFill="background2"/>
            <w:vAlign w:val="center"/>
          </w:tcPr>
          <w:p w14:paraId="53A4EF8F" w14:textId="77777777" w:rsidR="004B2986" w:rsidRDefault="004B2986" w:rsidP="004B2986"/>
        </w:tc>
      </w:tr>
      <w:tr w:rsidR="004B2986" w14:paraId="42D123C9" w14:textId="77777777" w:rsidTr="00DC301B">
        <w:trPr>
          <w:trHeight w:val="576"/>
        </w:trPr>
        <w:tc>
          <w:tcPr>
            <w:tcW w:w="7032" w:type="dxa"/>
            <w:tcBorders>
              <w:top w:val="single" w:sz="8" w:space="0" w:color="2C3B57" w:themeColor="text2"/>
            </w:tcBorders>
          </w:tcPr>
          <w:p w14:paraId="17D49DB5" w14:textId="77777777" w:rsidR="004B2986" w:rsidRPr="008B4246" w:rsidRDefault="008B4246" w:rsidP="008B4246">
            <w:pPr>
              <w:pStyle w:val="ListParagraph"/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C</w:t>
            </w:r>
            <w:r w:rsidRPr="008B4246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entralized Attendance intervention Reporting</w:t>
            </w: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 (CAIR)</w:t>
            </w:r>
          </w:p>
          <w:p w14:paraId="2DC739E4" w14:textId="1B928E0C" w:rsidR="008B4246" w:rsidRPr="008B4246" w:rsidRDefault="000E6E3A" w:rsidP="008B4246">
            <w:pPr>
              <w:pStyle w:val="ListParagraph"/>
              <w:numPr>
                <w:ilvl w:val="1"/>
                <w:numId w:val="11"/>
              </w:numPr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Sole developer of a </w:t>
            </w:r>
            <w:r w:rsidR="008B4246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w</w:t>
            </w:r>
            <w:r w:rsidR="008B4246" w:rsidRPr="008B4246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e</w:t>
            </w: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b-based application written in Python using Fl</w:t>
            </w:r>
            <w:r w:rsidR="008B4246" w:rsidRPr="008B4246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ask and deployed on </w:t>
            </w:r>
            <w:proofErr w:type="spellStart"/>
            <w:r w:rsidR="008B4246" w:rsidRPr="008B4246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pythonanywhere</w:t>
            </w:r>
            <w:proofErr w:type="spellEnd"/>
          </w:p>
          <w:p w14:paraId="6F509E48" w14:textId="77777777" w:rsidR="008B4246" w:rsidRPr="008B4246" w:rsidRDefault="008B4246" w:rsidP="008B4246">
            <w:pPr>
              <w:pStyle w:val="ListParagraph"/>
              <w:numPr>
                <w:ilvl w:val="1"/>
                <w:numId w:val="11"/>
              </w:numPr>
            </w:pP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Used by the county attendance office to track attendance interventions</w:t>
            </w:r>
          </w:p>
          <w:p w14:paraId="00C8DE30" w14:textId="65FC7019" w:rsidR="008B4246" w:rsidRPr="008B4246" w:rsidRDefault="00920D75" w:rsidP="008B4246">
            <w:pPr>
              <w:pStyle w:val="ListParagraph"/>
            </w:pPr>
            <w:hyperlink r:id="rId10" w:history="1">
              <w:r w:rsidRPr="00817165">
                <w:rPr>
                  <w:rStyle w:val="Hyperlink"/>
                  <w:rFonts w:asciiTheme="minorHAnsi" w:hAnsiTheme="minorHAnsi" w:cstheme="minorHAnsi"/>
                  <w:caps w:val="0"/>
                </w:rPr>
                <w:t>Lunch@jamesrumsey.com</w:t>
              </w:r>
            </w:hyperlink>
            <w:r w:rsidR="008B4246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 – Application to allow Rumsey students to order their lunch</w:t>
            </w:r>
            <w:r w:rsidR="00701F4C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. It is d</w:t>
            </w:r>
            <w:r w:rsidR="008B4246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eployed on Anvil</w:t>
            </w:r>
            <w:r w:rsidR="000E6E3A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.</w:t>
            </w:r>
          </w:p>
          <w:p w14:paraId="528E015A" w14:textId="1DE0F295" w:rsidR="008B4246" w:rsidRPr="00560EA0" w:rsidRDefault="00701F4C" w:rsidP="008B4246">
            <w:pPr>
              <w:pStyle w:val="ListParagraph"/>
            </w:pPr>
            <w:r w:rsidRPr="00701F4C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Games – </w:t>
            </w: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Wrote several game</w:t>
            </w:r>
            <w:r w:rsidR="000E6E3A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s</w:t>
            </w: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 using the </w:t>
            </w:r>
            <w:proofErr w:type="spellStart"/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PyGa</w:t>
            </w:r>
            <w:r w:rsidR="000E6E3A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me</w:t>
            </w:r>
            <w:proofErr w:type="spellEnd"/>
            <w:r w:rsidR="000E6E3A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 Python library, including a </w:t>
            </w:r>
            <w:proofErr w:type="gramStart"/>
            <w:r w:rsidR="000E6E3A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top down</w:t>
            </w:r>
            <w:proofErr w:type="gramEnd"/>
            <w:r w:rsidR="000E6E3A"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 xml:space="preserve"> shooter, s</w:t>
            </w:r>
            <w:r>
              <w:rPr>
                <w:rFonts w:asciiTheme="minorHAnsi" w:hAnsiTheme="minorHAnsi" w:cstheme="minorHAnsi"/>
                <w:caps w:val="0"/>
                <w:color w:val="404040" w:themeColor="text1" w:themeTint="BF"/>
              </w:rPr>
              <w:t>ide scrolling and multi-player games</w:t>
            </w:r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2CD6B3FC" w14:textId="77777777" w:rsidR="004B2986" w:rsidRDefault="004B2986" w:rsidP="004B2986"/>
        </w:tc>
        <w:tc>
          <w:tcPr>
            <w:tcW w:w="3796" w:type="dxa"/>
            <w:vMerge/>
            <w:shd w:val="clear" w:color="auto" w:fill="CADEE5" w:themeFill="background2"/>
            <w:vAlign w:val="center"/>
          </w:tcPr>
          <w:p w14:paraId="43C39FAA" w14:textId="77777777" w:rsidR="004B2986" w:rsidRDefault="004B2986" w:rsidP="004B2986"/>
        </w:tc>
      </w:tr>
      <w:tr w:rsidR="004B2986" w14:paraId="12258936" w14:textId="77777777" w:rsidTr="00DC301B">
        <w:trPr>
          <w:trHeight w:val="635"/>
        </w:trPr>
        <w:tc>
          <w:tcPr>
            <w:tcW w:w="7032" w:type="dxa"/>
          </w:tcPr>
          <w:p w14:paraId="5FA7F893" w14:textId="363FC8C6" w:rsidR="004B2986" w:rsidRPr="00560EA0" w:rsidRDefault="004B2986" w:rsidP="00701F4C">
            <w:pPr>
              <w:pStyle w:val="Text"/>
              <w:ind w:left="0"/>
            </w:pPr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49F7F8CB" w14:textId="77777777" w:rsidR="004B2986" w:rsidRDefault="004B2986" w:rsidP="004B2986"/>
        </w:tc>
        <w:tc>
          <w:tcPr>
            <w:tcW w:w="3796" w:type="dxa"/>
            <w:vMerge/>
            <w:shd w:val="clear" w:color="auto" w:fill="CADEE5" w:themeFill="background2"/>
            <w:vAlign w:val="center"/>
          </w:tcPr>
          <w:p w14:paraId="491051F9" w14:textId="77777777" w:rsidR="004B2986" w:rsidRDefault="004B2986" w:rsidP="004B2986"/>
        </w:tc>
      </w:tr>
      <w:tr w:rsidR="004B2986" w14:paraId="62463E5F" w14:textId="77777777" w:rsidTr="00DC301B">
        <w:trPr>
          <w:trHeight w:val="576"/>
        </w:trPr>
        <w:tc>
          <w:tcPr>
            <w:tcW w:w="7032" w:type="dxa"/>
            <w:tcBorders>
              <w:bottom w:val="single" w:sz="8" w:space="0" w:color="2C3B57" w:themeColor="text2"/>
            </w:tcBorders>
            <w:vAlign w:val="bottom"/>
          </w:tcPr>
          <w:p w14:paraId="450DA898" w14:textId="77777777" w:rsidR="004B2986" w:rsidRPr="00560EA0" w:rsidRDefault="007D2686" w:rsidP="004B2986">
            <w:pPr>
              <w:pStyle w:val="Heading3"/>
            </w:pPr>
            <w:sdt>
              <w:sdtPr>
                <w:id w:val="-394892997"/>
                <w:placeholder>
                  <w:docPart w:val="DECFC90A533F49339438FBBD7C2710A6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560EA0">
                  <w:t>References</w:t>
                </w:r>
              </w:sdtContent>
            </w:sdt>
          </w:p>
        </w:tc>
        <w:tc>
          <w:tcPr>
            <w:tcW w:w="286" w:type="dxa"/>
            <w:vMerge/>
            <w:tcBorders>
              <w:bottom w:val="single" w:sz="8" w:space="0" w:color="2C3B57" w:themeColor="text2"/>
            </w:tcBorders>
            <w:vAlign w:val="center"/>
          </w:tcPr>
          <w:p w14:paraId="3809B01A" w14:textId="77777777" w:rsidR="004B2986" w:rsidRDefault="004B2986" w:rsidP="004B2986"/>
        </w:tc>
        <w:tc>
          <w:tcPr>
            <w:tcW w:w="3796" w:type="dxa"/>
            <w:vMerge/>
            <w:shd w:val="clear" w:color="auto" w:fill="CADEE5" w:themeFill="background2"/>
            <w:vAlign w:val="center"/>
          </w:tcPr>
          <w:p w14:paraId="66B5A9F6" w14:textId="77777777" w:rsidR="004B2986" w:rsidRDefault="004B2986" w:rsidP="004B2986"/>
        </w:tc>
      </w:tr>
      <w:tr w:rsidR="004B2986" w14:paraId="788A493A" w14:textId="77777777" w:rsidTr="00DC301B">
        <w:trPr>
          <w:trHeight w:val="810"/>
        </w:trPr>
        <w:tc>
          <w:tcPr>
            <w:tcW w:w="7032" w:type="dxa"/>
            <w:tcBorders>
              <w:top w:val="single" w:sz="8" w:space="0" w:color="2C3B57" w:themeColor="text2"/>
            </w:tcBorders>
          </w:tcPr>
          <w:p w14:paraId="3BD3B3F4" w14:textId="77777777" w:rsidR="004B2986" w:rsidRPr="00560EA0" w:rsidRDefault="007D2686" w:rsidP="004B2986">
            <w:pPr>
              <w:pStyle w:val="Text"/>
            </w:pPr>
            <w:sdt>
              <w:sdtPr>
                <w:id w:val="157199312"/>
                <w:placeholder>
                  <w:docPart w:val="C814BA0ABB944F53A12224D0D18037FA"/>
                </w:placeholder>
                <w:temporary/>
                <w:showingPlcHdr/>
                <w15:appearance w15:val="hidden"/>
              </w:sdtPr>
              <w:sdtEndPr/>
              <w:sdtContent>
                <w:r w:rsidR="004B2986" w:rsidRPr="00560EA0">
                  <w:t>[Available upon request.]</w:t>
                </w:r>
              </w:sdtContent>
            </w:sdt>
          </w:p>
        </w:tc>
        <w:tc>
          <w:tcPr>
            <w:tcW w:w="286" w:type="dxa"/>
            <w:vMerge/>
            <w:tcBorders>
              <w:top w:val="single" w:sz="8" w:space="0" w:color="2C3B57" w:themeColor="text2"/>
            </w:tcBorders>
            <w:vAlign w:val="center"/>
          </w:tcPr>
          <w:p w14:paraId="43AB71A1" w14:textId="77777777" w:rsidR="004B2986" w:rsidRDefault="004B2986" w:rsidP="004B2986"/>
        </w:tc>
        <w:tc>
          <w:tcPr>
            <w:tcW w:w="3796" w:type="dxa"/>
            <w:vMerge/>
            <w:shd w:val="clear" w:color="auto" w:fill="CADEE5" w:themeFill="background2"/>
            <w:vAlign w:val="center"/>
          </w:tcPr>
          <w:p w14:paraId="23330D19" w14:textId="77777777" w:rsidR="004B2986" w:rsidRDefault="004B2986" w:rsidP="004B2986"/>
        </w:tc>
      </w:tr>
      <w:tr w:rsidR="004B2986" w14:paraId="5C162001" w14:textId="77777777" w:rsidTr="00DC301B">
        <w:trPr>
          <w:trHeight w:val="489"/>
        </w:trPr>
        <w:tc>
          <w:tcPr>
            <w:tcW w:w="11114" w:type="dxa"/>
            <w:gridSpan w:val="3"/>
            <w:tcBorders>
              <w:bottom w:val="single" w:sz="36" w:space="0" w:color="CADEE5" w:themeColor="background2"/>
            </w:tcBorders>
          </w:tcPr>
          <w:p w14:paraId="6C282B68" w14:textId="77777777" w:rsidR="004B2986" w:rsidRDefault="004B2986" w:rsidP="004B2986"/>
        </w:tc>
      </w:tr>
    </w:tbl>
    <w:p w14:paraId="57D69D81" w14:textId="77777777" w:rsidR="00AB03FA" w:rsidRDefault="00AB03FA" w:rsidP="00DF1CB4"/>
    <w:sectPr w:rsidR="00AB03FA" w:rsidSect="00D06709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3E76B7" w14:textId="77777777" w:rsidR="007D2686" w:rsidRDefault="007D2686" w:rsidP="00DF1CB4">
      <w:r>
        <w:separator/>
      </w:r>
    </w:p>
  </w:endnote>
  <w:endnote w:type="continuationSeparator" w:id="0">
    <w:p w14:paraId="55F48140" w14:textId="77777777" w:rsidR="007D2686" w:rsidRDefault="007D2686" w:rsidP="00DF1C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1A10D" w14:textId="77777777" w:rsidR="007D2686" w:rsidRDefault="007D2686" w:rsidP="00DF1CB4">
      <w:r>
        <w:separator/>
      </w:r>
    </w:p>
  </w:footnote>
  <w:footnote w:type="continuationSeparator" w:id="0">
    <w:p w14:paraId="0606A265" w14:textId="77777777" w:rsidR="007D2686" w:rsidRDefault="007D2686" w:rsidP="00DF1C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1387A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4EC9C9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46A171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5E0E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028B6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34EA5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C304E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2344B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9E441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A466F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59D"/>
    <w:rsid w:val="000E6E3A"/>
    <w:rsid w:val="00264102"/>
    <w:rsid w:val="00282AD7"/>
    <w:rsid w:val="002B73E2"/>
    <w:rsid w:val="002D3AB8"/>
    <w:rsid w:val="00413477"/>
    <w:rsid w:val="00474A41"/>
    <w:rsid w:val="004A586E"/>
    <w:rsid w:val="004B2986"/>
    <w:rsid w:val="00560EA0"/>
    <w:rsid w:val="005E09DE"/>
    <w:rsid w:val="005F5561"/>
    <w:rsid w:val="00680892"/>
    <w:rsid w:val="006C60E6"/>
    <w:rsid w:val="00701F4C"/>
    <w:rsid w:val="007D2686"/>
    <w:rsid w:val="008B4246"/>
    <w:rsid w:val="00920D75"/>
    <w:rsid w:val="0094691B"/>
    <w:rsid w:val="009835F5"/>
    <w:rsid w:val="009D559D"/>
    <w:rsid w:val="00A520FA"/>
    <w:rsid w:val="00AB03FA"/>
    <w:rsid w:val="00AD06AE"/>
    <w:rsid w:val="00AD0DDD"/>
    <w:rsid w:val="00AD6FA4"/>
    <w:rsid w:val="00D06709"/>
    <w:rsid w:val="00D16401"/>
    <w:rsid w:val="00D42A9D"/>
    <w:rsid w:val="00D74C88"/>
    <w:rsid w:val="00D9183D"/>
    <w:rsid w:val="00DC301B"/>
    <w:rsid w:val="00DF1CB4"/>
    <w:rsid w:val="00E14266"/>
    <w:rsid w:val="00FA4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6027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5"/>
    <w:qFormat/>
    <w:rsid w:val="00DF1CB4"/>
    <w:rPr>
      <w:rFonts w:cstheme="minorHAnsi"/>
      <w:sz w:val="20"/>
    </w:rPr>
  </w:style>
  <w:style w:type="paragraph" w:styleId="Heading1">
    <w:name w:val="heading 1"/>
    <w:basedOn w:val="Normal"/>
    <w:next w:val="Normal"/>
    <w:link w:val="Heading1Char"/>
    <w:qFormat/>
    <w:rsid w:val="00FA4DB0"/>
    <w:pPr>
      <w:keepNext/>
      <w:keepLines/>
      <w:jc w:val="center"/>
      <w:outlineLvl w:val="0"/>
    </w:pPr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FA4DB0"/>
    <w:pPr>
      <w:keepNext/>
      <w:keepLines/>
      <w:spacing w:before="40"/>
      <w:jc w:val="center"/>
      <w:outlineLvl w:val="1"/>
    </w:pPr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paragraph" w:styleId="Heading3">
    <w:name w:val="heading 3"/>
    <w:basedOn w:val="Normal"/>
    <w:next w:val="Normal"/>
    <w:link w:val="Heading3Char"/>
    <w:uiPriority w:val="2"/>
    <w:qFormat/>
    <w:rsid w:val="00FA4DB0"/>
    <w:pPr>
      <w:keepNext/>
      <w:keepLines/>
      <w:spacing w:after="40"/>
      <w:ind w:left="170"/>
      <w:outlineLvl w:val="2"/>
    </w:pPr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3AB8"/>
    <w:rPr>
      <w:sz w:val="16"/>
    </w:rPr>
  </w:style>
  <w:style w:type="paragraph" w:styleId="Footer">
    <w:name w:val="footer"/>
    <w:basedOn w:val="Normal"/>
    <w:link w:val="FooterChar"/>
    <w:uiPriority w:val="99"/>
    <w:semiHidden/>
    <w:rsid w:val="00D067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3AB8"/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rsid w:val="00D0670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3AB8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D06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D3AB8"/>
    <w:rPr>
      <w:rFonts w:asciiTheme="majorHAnsi" w:eastAsiaTheme="majorEastAsia" w:hAnsiTheme="majorHAnsi" w:cs="Times New Roman (Headings CS)"/>
      <w:b/>
      <w:caps/>
      <w:color w:val="2C3B57" w:themeColor="text2"/>
      <w:sz w:val="90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2D3AB8"/>
    <w:rPr>
      <w:rFonts w:eastAsiaTheme="majorEastAsia" w:cs="Times New Roman (Headings CS)"/>
      <w:caps/>
      <w:color w:val="000000" w:themeColor="text1"/>
      <w:spacing w:val="80"/>
      <w:sz w:val="44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2D3AB8"/>
    <w:rPr>
      <w:rFonts w:ascii="Franklin Gothic Medium" w:eastAsiaTheme="majorEastAsia" w:hAnsi="Franklin Gothic Medium" w:cs="Times New Roman (Headings CS)"/>
      <w:b/>
      <w:caps/>
      <w:color w:val="2C3B57" w:themeColor="text2"/>
      <w:sz w:val="28"/>
    </w:rPr>
  </w:style>
  <w:style w:type="paragraph" w:customStyle="1" w:styleId="Text">
    <w:name w:val="Text"/>
    <w:basedOn w:val="Normal"/>
    <w:uiPriority w:val="3"/>
    <w:qFormat/>
    <w:rsid w:val="00FA4DB0"/>
    <w:pPr>
      <w:spacing w:line="288" w:lineRule="auto"/>
      <w:ind w:left="170" w:right="113"/>
    </w:pPr>
    <w:rPr>
      <w:color w:val="404040" w:themeColor="text1" w:themeTint="BF"/>
      <w:sz w:val="22"/>
    </w:rPr>
  </w:style>
  <w:style w:type="paragraph" w:customStyle="1" w:styleId="Dates">
    <w:name w:val="Dates"/>
    <w:basedOn w:val="Normal"/>
    <w:uiPriority w:val="4"/>
    <w:qFormat/>
    <w:rsid w:val="00FA4DB0"/>
    <w:pPr>
      <w:ind w:left="170"/>
    </w:pPr>
    <w:rPr>
      <w:b/>
      <w:color w:val="2C3B57" w:themeColor="text2"/>
    </w:rPr>
  </w:style>
  <w:style w:type="paragraph" w:styleId="ListParagraph">
    <w:name w:val="List Paragraph"/>
    <w:basedOn w:val="Normal"/>
    <w:uiPriority w:val="6"/>
    <w:qFormat/>
    <w:rsid w:val="00FA4DB0"/>
    <w:pPr>
      <w:numPr>
        <w:numId w:val="11"/>
      </w:numPr>
      <w:spacing w:before="80" w:line="360" w:lineRule="auto"/>
      <w:ind w:left="527" w:hanging="357"/>
      <w:contextualSpacing/>
    </w:pPr>
    <w:rPr>
      <w:rFonts w:ascii="Gill Sans MT" w:hAnsi="Gill Sans MT" w:cs="Times New Roman (Body CS)"/>
      <w:caps/>
      <w:color w:val="000000" w:themeColor="text1"/>
      <w:sz w:val="22"/>
    </w:rPr>
  </w:style>
  <w:style w:type="character" w:styleId="PlaceholderText">
    <w:name w:val="Placeholder Text"/>
    <w:basedOn w:val="DefaultParagraphFont"/>
    <w:uiPriority w:val="99"/>
    <w:semiHidden/>
    <w:rsid w:val="00FA4DB0"/>
    <w:rPr>
      <w:color w:val="808080"/>
    </w:rPr>
  </w:style>
  <w:style w:type="character" w:styleId="Emphasis">
    <w:name w:val="Emphasis"/>
    <w:basedOn w:val="DefaultParagraphFont"/>
    <w:uiPriority w:val="20"/>
    <w:qFormat/>
    <w:rsid w:val="00DF1CB4"/>
    <w:rPr>
      <w:b/>
      <w:i w:val="0"/>
      <w:iCs/>
    </w:rPr>
  </w:style>
  <w:style w:type="character" w:styleId="Hyperlink">
    <w:name w:val="Hyperlink"/>
    <w:basedOn w:val="DefaultParagraphFont"/>
    <w:uiPriority w:val="99"/>
    <w:semiHidden/>
    <w:rsid w:val="004B29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B298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20D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Lunch@jamesrumsey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Roaming\Microsoft\Templates\Organize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8267C0FA1841FE975BD17A3F084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B37159-D3E4-4550-AB41-57B9514A6522}"/>
      </w:docPartPr>
      <w:docPartBody>
        <w:p w:rsidR="00C85F66" w:rsidRDefault="003B41D6" w:rsidP="003B41D6">
          <w:pPr>
            <w:pStyle w:val="578267C0FA1841FE975BD17A3F084D53"/>
          </w:pPr>
          <w:r w:rsidRPr="00AD0DDD">
            <w:t>Education</w:t>
          </w:r>
        </w:p>
      </w:docPartBody>
    </w:docPart>
    <w:docPart>
      <w:docPartPr>
        <w:name w:val="56A0341650304B4E94925F6C81FC6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DA426-8F72-412D-9C93-C7877315D1F3}"/>
      </w:docPartPr>
      <w:docPartBody>
        <w:p w:rsidR="00C85F66" w:rsidRDefault="003B41D6" w:rsidP="003B41D6">
          <w:pPr>
            <w:pStyle w:val="56A0341650304B4E94925F6C81FC6DE4"/>
          </w:pPr>
          <w:r w:rsidRPr="00A520FA">
            <w:rPr>
              <w:noProof/>
              <w:lang w:eastAsia="en-AU"/>
            </w:rPr>
            <w:t>KEY SKILLS</w:t>
          </w:r>
        </w:p>
      </w:docPartBody>
    </w:docPart>
    <w:docPart>
      <w:docPartPr>
        <w:name w:val="5A7EBA9922BE4481AFD97C3D14AF8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987E8-1DF0-442E-85E4-5579FA86F342}"/>
      </w:docPartPr>
      <w:docPartBody>
        <w:p w:rsidR="00C85F66" w:rsidRDefault="003B41D6" w:rsidP="003B41D6">
          <w:pPr>
            <w:pStyle w:val="5A7EBA9922BE4481AFD97C3D14AF8F21"/>
          </w:pPr>
          <w:r w:rsidRPr="00AD0DDD">
            <w:t>AWARDS</w:t>
          </w:r>
        </w:p>
      </w:docPartBody>
    </w:docPart>
    <w:docPart>
      <w:docPartPr>
        <w:name w:val="A654CB39BDE54B8D80D5CBD9185D7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B4FF4-72CE-416B-B35B-DF1BFABEC053}"/>
      </w:docPartPr>
      <w:docPartBody>
        <w:p w:rsidR="00C85F66" w:rsidRDefault="003B41D6" w:rsidP="003B41D6">
          <w:pPr>
            <w:pStyle w:val="A654CB39BDE54B8D80D5CBD9185D78CD"/>
          </w:pPr>
          <w:r w:rsidRPr="00560EA0">
            <w:t>Experience</w:t>
          </w:r>
        </w:p>
      </w:docPartBody>
    </w:docPart>
    <w:docPart>
      <w:docPartPr>
        <w:name w:val="DECFC90A533F49339438FBBD7C2710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E6277-6FAC-40C0-BAD2-B850104AC510}"/>
      </w:docPartPr>
      <w:docPartBody>
        <w:p w:rsidR="00C85F66" w:rsidRDefault="003B41D6" w:rsidP="003B41D6">
          <w:pPr>
            <w:pStyle w:val="DECFC90A533F49339438FBBD7C2710A6"/>
          </w:pPr>
          <w:r w:rsidRPr="00560EA0">
            <w:t>References</w:t>
          </w:r>
        </w:p>
      </w:docPartBody>
    </w:docPart>
    <w:docPart>
      <w:docPartPr>
        <w:name w:val="C814BA0ABB944F53A12224D0D1803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88B6D-2FCC-4262-819A-BD5F34095642}"/>
      </w:docPartPr>
      <w:docPartBody>
        <w:p w:rsidR="00C85F66" w:rsidRDefault="003B41D6" w:rsidP="003B41D6">
          <w:pPr>
            <w:pStyle w:val="C814BA0ABB944F53A12224D0D18037FA"/>
          </w:pPr>
          <w:r w:rsidRPr="00560EA0">
            <w:t>[Available upon request.]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(Headings CS)">
    <w:altName w:val="Times New Roman"/>
    <w:charset w:val="00"/>
    <w:family w:val="roman"/>
    <w:pitch w:val="default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72CA"/>
    <w:multiLevelType w:val="hybridMultilevel"/>
    <w:tmpl w:val="1040BCF8"/>
    <w:lvl w:ilvl="0" w:tplc="A7EA5B54">
      <w:start w:val="1"/>
      <w:numFmt w:val="bullet"/>
      <w:pStyle w:val="ListParagraph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1D6"/>
    <w:rsid w:val="000F0830"/>
    <w:rsid w:val="003B41D6"/>
    <w:rsid w:val="00C85F66"/>
    <w:rsid w:val="00F554D9"/>
    <w:rsid w:val="00FD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6"/>
    <w:qFormat/>
    <w:pPr>
      <w:numPr>
        <w:numId w:val="1"/>
      </w:numPr>
      <w:spacing w:before="80" w:after="0" w:line="360" w:lineRule="auto"/>
      <w:ind w:left="527" w:hanging="357"/>
      <w:contextualSpacing/>
    </w:pPr>
    <w:rPr>
      <w:rFonts w:ascii="Gill Sans MT" w:eastAsiaTheme="minorHAnsi" w:hAnsi="Gill Sans MT" w:cs="Times New Roman (Body CS)"/>
      <w:caps/>
      <w:color w:val="000000" w:themeColor="text1"/>
      <w:szCs w:val="24"/>
    </w:rPr>
  </w:style>
  <w:style w:type="paragraph" w:customStyle="1" w:styleId="578267C0FA1841FE975BD17A3F084D53">
    <w:name w:val="578267C0FA1841FE975BD17A3F084D53"/>
    <w:rsid w:val="003B41D6"/>
  </w:style>
  <w:style w:type="paragraph" w:customStyle="1" w:styleId="56A0341650304B4E94925F6C81FC6DE4">
    <w:name w:val="56A0341650304B4E94925F6C81FC6DE4"/>
    <w:rsid w:val="003B41D6"/>
  </w:style>
  <w:style w:type="paragraph" w:customStyle="1" w:styleId="5A7EBA9922BE4481AFD97C3D14AF8F21">
    <w:name w:val="5A7EBA9922BE4481AFD97C3D14AF8F21"/>
    <w:rsid w:val="003B41D6"/>
  </w:style>
  <w:style w:type="paragraph" w:customStyle="1" w:styleId="A654CB39BDE54B8D80D5CBD9185D78CD">
    <w:name w:val="A654CB39BDE54B8D80D5CBD9185D78CD"/>
    <w:rsid w:val="003B41D6"/>
  </w:style>
  <w:style w:type="paragraph" w:customStyle="1" w:styleId="DECFC90A533F49339438FBBD7C2710A6">
    <w:name w:val="DECFC90A533F49339438FBBD7C2710A6"/>
    <w:rsid w:val="003B41D6"/>
  </w:style>
  <w:style w:type="paragraph" w:customStyle="1" w:styleId="C814BA0ABB944F53A12224D0D18037FA">
    <w:name w:val="C814BA0ABB944F53A12224D0D18037FA"/>
    <w:rsid w:val="003B41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 1">
      <a:dk1>
        <a:srgbClr val="000000"/>
      </a:dk1>
      <a:lt1>
        <a:srgbClr val="FFFFFF"/>
      </a:lt1>
      <a:dk2>
        <a:srgbClr val="2C3B57"/>
      </a:dk2>
      <a:lt2>
        <a:srgbClr val="CADEE5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1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B79958AF-6D2F-8E47-B31C-9D77199320A6}" vid="{735B7FF7-6B85-2E43-9A7F-201390A7BE5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  <Status xmlns="71af3243-3dd4-4a8d-8c0d-dd76da1f02a5">Not started</Statu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fa6e671f1cd7e4d96ff9652be322dd5e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4e2496f70b101db0b8013f30a071bbf7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D917E-6B3F-4995-8090-FD9CFEE660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1735428-6F95-4096-840F-2DD96B16B62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47FEFD4-54E2-43C2-B579-757DDE7F1A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Organized modern resume.dotx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2022-03-16T11:50:00Z</dcterms:created>
  <dcterms:modified xsi:type="dcterms:W3CDTF">2022-03-16T11:50:00Z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